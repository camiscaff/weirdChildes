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2A3C" w14:textId="77777777" w:rsidR="007F49F8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highlights</w:t>
      </w:r>
    </w:p>
    <w:p w14:paraId="7CDB27DE" w14:textId="77777777" w:rsidR="007F49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examined CHILDES, the major source of data on children’s linguistic environment for potential sampling bias in terms of SES, urbanization, family structure, and language.</w:t>
      </w:r>
    </w:p>
    <w:p w14:paraId="7E957B50" w14:textId="77777777" w:rsidR="007F49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found that the 48 countries represented in CHILDES overrepresented rich, educated, urbanized countries with small nuclear families.</w:t>
      </w:r>
    </w:p>
    <w:p w14:paraId="47A89C15" w14:textId="77777777" w:rsidR="007F49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Within these countries, corpora overrepresented rich, educated, urban, nuclear, and non-bilingual families. </w:t>
      </w:r>
    </w:p>
    <w:p w14:paraId="16E0ACB8" w14:textId="7FB324A6" w:rsidR="007F49F8" w:rsidRDefault="00000000" w:rsidP="00BC062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Interpretation of studies using CHILDES should acknowledge these biases.</w:t>
      </w:r>
    </w:p>
    <w:sectPr w:rsidR="007F49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29EFA" w14:textId="77777777" w:rsidR="00F462AA" w:rsidRDefault="00F462AA">
      <w:pPr>
        <w:spacing w:line="240" w:lineRule="auto"/>
      </w:pPr>
      <w:r>
        <w:separator/>
      </w:r>
    </w:p>
  </w:endnote>
  <w:endnote w:type="continuationSeparator" w:id="0">
    <w:p w14:paraId="2E6D2A20" w14:textId="77777777" w:rsidR="00F462AA" w:rsidRDefault="00F46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DCDCC" w14:textId="77777777" w:rsidR="007F49F8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A37D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0513" w14:textId="77777777" w:rsidR="00F462AA" w:rsidRDefault="00F462AA">
      <w:pPr>
        <w:spacing w:line="240" w:lineRule="auto"/>
      </w:pPr>
      <w:r>
        <w:separator/>
      </w:r>
    </w:p>
  </w:footnote>
  <w:footnote w:type="continuationSeparator" w:id="0">
    <w:p w14:paraId="35C04B65" w14:textId="77777777" w:rsidR="00F462AA" w:rsidRDefault="00F46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428C5" w14:textId="77777777" w:rsidR="007F49F8" w:rsidRDefault="007F49F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6373D"/>
    <w:multiLevelType w:val="multilevel"/>
    <w:tmpl w:val="D5EC4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791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F8"/>
    <w:rsid w:val="006A37D6"/>
    <w:rsid w:val="007F49F8"/>
    <w:rsid w:val="00A30325"/>
    <w:rsid w:val="00BC0629"/>
    <w:rsid w:val="00E72E20"/>
    <w:rsid w:val="00F4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662CF"/>
  <w15:docId w15:val="{63B07860-4E95-A343-915D-A1E4F951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400" w:after="120" w:line="480" w:lineRule="auto"/>
      <w:ind w:firstLine="7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48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highlight w:val="whit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A04B25-3967-1D42-B5B1-D2124CF3958E}">
  <we:reference id="wa200001482" version="1.0.5.0" store="en-US" storeType="OMEX"/>
  <we:alternateReferences>
    <we:reference id="WA200001482" version="1.0.5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Scaff</cp:lastModifiedBy>
  <cp:revision>3</cp:revision>
  <dcterms:created xsi:type="dcterms:W3CDTF">2024-08-22T09:55:00Z</dcterms:created>
  <dcterms:modified xsi:type="dcterms:W3CDTF">2024-08-22T10:16:00Z</dcterms:modified>
</cp:coreProperties>
</file>